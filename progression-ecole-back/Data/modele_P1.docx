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C408A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1494DC6E" w14:textId="6EB7ADA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LISTE01</w:t>
      </w:r>
    </w:p>
    <w:p w14:paraId="2DD929D3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F265086" w14:textId="22BEFE0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PRENOM01</w:t>
      </w:r>
    </w:p>
    <w:p w14:paraId="7BEC32D1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BCD324D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2A0F6D98" w14:textId="35DC4E3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LISTE02</w:t>
      </w:r>
    </w:p>
    <w:p w14:paraId="2CEC2DD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BA79833" w14:textId="29F8FFC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PRENOM02</w:t>
      </w:r>
    </w:p>
    <w:p w14:paraId="6786C979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3E3F27E1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17E9BE4E" w14:textId="447B559F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LISTE03</w:t>
      </w:r>
    </w:p>
    <w:p w14:paraId="7D366876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B526490" w14:textId="0D14557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PRENOM03</w:t>
      </w:r>
    </w:p>
    <w:p w14:paraId="12E8BF2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C565FD3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68A6C83D" w14:textId="60E276A8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LISTE04</w:t>
      </w:r>
    </w:p>
    <w:p w14:paraId="615CBAE7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D7B1B97" w14:textId="16F83AD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PRENOM04</w:t>
      </w:r>
    </w:p>
    <w:p w14:paraId="36DE4A5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21895E38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2DF05BCB" w14:textId="4FC1A6FD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LISTE05</w:t>
      </w:r>
    </w:p>
    <w:p w14:paraId="78FE3F3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CCC9505" w14:textId="11467A8C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PRENOM05</w:t>
      </w:r>
    </w:p>
    <w:p w14:paraId="5F7DD1E2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416882C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6F72A79E" w14:textId="487FB71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LISTE06</w:t>
      </w:r>
    </w:p>
    <w:p w14:paraId="1C955BF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8F637CD" w14:textId="3B8291D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PRENOM06</w:t>
      </w:r>
    </w:p>
    <w:p w14:paraId="08C76CD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84FCFCD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58E3EB73" w14:textId="7C397D49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LISTE07</w:t>
      </w:r>
    </w:p>
    <w:p w14:paraId="3ACC7DE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2071308" w14:textId="6DDB2D7E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PRENOM07</w:t>
      </w:r>
    </w:p>
    <w:p w14:paraId="74720D5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BEBF701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466F9C55" w14:textId="2D0DDAD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LISTE08</w:t>
      </w:r>
    </w:p>
    <w:p w14:paraId="42CD40D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73D81BF" w14:textId="1347C78D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PRENOM08</w:t>
      </w:r>
    </w:p>
    <w:p w14:paraId="6DA77013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35E6F1A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38D929E3" w14:textId="3AFEFE3A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LISTE09</w:t>
      </w:r>
    </w:p>
    <w:p w14:paraId="7E28C373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CDF18BF" w14:textId="2BE5D1A0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PRENOM09</w:t>
      </w:r>
    </w:p>
    <w:p w14:paraId="15C54EE6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A41DED2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2C0E0518" w14:textId="571DE02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LISTE10</w:t>
      </w:r>
    </w:p>
    <w:p w14:paraId="30E6254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8314ADF" w14:textId="45AED4C5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PRENOM10</w:t>
      </w:r>
    </w:p>
    <w:p w14:paraId="66120F52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9314472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221BC353" w14:textId="5BFC8757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LISTE11</w:t>
      </w:r>
    </w:p>
    <w:p w14:paraId="1E210EF0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546C11C" w14:textId="4440970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PRENOM11</w:t>
      </w:r>
    </w:p>
    <w:p w14:paraId="366B4AA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CC66582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12310D09" w14:textId="1A5E155A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LISTE12</w:t>
      </w:r>
    </w:p>
    <w:p w14:paraId="7ECDDFD1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B10550E" w14:textId="42C21ADC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PRENOM12</w:t>
      </w:r>
    </w:p>
    <w:p w14:paraId="7C9BC4F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76A09E5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4A0A7DAB" w14:textId="70726C9C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LISTE13</w:t>
      </w:r>
    </w:p>
    <w:p w14:paraId="0F83DD0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0C3B341" w14:textId="130518F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PRENOM13</w:t>
      </w:r>
    </w:p>
    <w:p w14:paraId="7EC0B0A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8CE1BFB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26144C05" w14:textId="0DB043C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LISTE14</w:t>
      </w:r>
    </w:p>
    <w:p w14:paraId="73B51B81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5ED0CD7" w14:textId="1FA1AA28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PRENOM14</w:t>
      </w:r>
    </w:p>
    <w:p w14:paraId="72125A03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773DFD44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202A21B3" w14:textId="5C10F4CD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LISTE15</w:t>
      </w:r>
    </w:p>
    <w:p w14:paraId="0B5B9D95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4B91087" w14:textId="4ACD2F94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PRENOM15</w:t>
      </w:r>
    </w:p>
    <w:p w14:paraId="5ABBFC1C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95126A0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1943B0A7" w14:textId="0220DF8E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LISTE16</w:t>
      </w:r>
    </w:p>
    <w:p w14:paraId="54DCB90E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2B42561" w14:textId="53019EA6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PRENOM16</w:t>
      </w:r>
    </w:p>
    <w:p w14:paraId="440AC52B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A0E0BF4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37ED7E29" w14:textId="7553987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LISTE17</w:t>
      </w:r>
    </w:p>
    <w:p w14:paraId="2D0DC1A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3CB5746" w14:textId="5362CC4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PRENOM17</w:t>
      </w:r>
    </w:p>
    <w:p w14:paraId="2ADFDAF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C9C544E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345AE7D0" w14:textId="6849E0E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LISTE18</w:t>
      </w:r>
    </w:p>
    <w:p w14:paraId="1E7BE83D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2891F30" w14:textId="2F7BAF08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PRENOM18</w:t>
      </w:r>
    </w:p>
    <w:p w14:paraId="317E42AA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BD001FD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45E8FC1C" w14:textId="2E01824E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LISTE19</w:t>
      </w:r>
    </w:p>
    <w:p w14:paraId="161C96A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1CCBF16" w14:textId="291331E9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PRENOM19</w:t>
      </w:r>
    </w:p>
    <w:p w14:paraId="06CBAC34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76734D11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40608800" w14:textId="1FB22C4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LISTE20</w:t>
      </w:r>
    </w:p>
    <w:p w14:paraId="524E4788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201B1CF3" w14:textId="45D6DA2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PRENOM20</w:t>
      </w:r>
    </w:p>
    <w:p w14:paraId="4B32695F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B3D1EEE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42D842F6" w14:textId="49DFCA8C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LISTE21</w:t>
      </w:r>
    </w:p>
    <w:p w14:paraId="7D8DC18A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246B3BC" w14:textId="27CB9D2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PRENOM21</w:t>
      </w:r>
    </w:p>
    <w:p w14:paraId="2D69FCA7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3448805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7722D093" w14:textId="01DB7D7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LISTE22</w:t>
      </w:r>
    </w:p>
    <w:p w14:paraId="0DA8906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6B90A67" w14:textId="1AAE8ACF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PRENOM22</w:t>
      </w:r>
    </w:p>
    <w:p w14:paraId="53D0C75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37B9A5D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17DDD99A" w14:textId="5EC194C2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LISTE23</w:t>
      </w:r>
    </w:p>
    <w:p w14:paraId="34F19574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32FF58EF" w14:textId="4F9C0B36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PRENOM23</w:t>
      </w:r>
    </w:p>
    <w:p w14:paraId="0903A1D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68ACFC3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565147ED" w14:textId="1473E89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LISTE24</w:t>
      </w:r>
    </w:p>
    <w:p w14:paraId="07413202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B282135" w14:textId="318E83D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PRENOM24</w:t>
      </w:r>
    </w:p>
    <w:p w14:paraId="7D8EEE14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47C5B723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070F91D6" w14:textId="0A87048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LISTE25</w:t>
      </w:r>
    </w:p>
    <w:p w14:paraId="7B5A633B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59DB9E1" w14:textId="70271DF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PRENOM25</w:t>
      </w:r>
    </w:p>
    <w:p w14:paraId="1EF0D8DD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0534FDF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672BD0F6" w14:textId="30C21701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LISTE26</w:t>
      </w:r>
    </w:p>
    <w:p w14:paraId="16FC5AFD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6A3B6BC8" w14:textId="1B18DF87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PRENOM26</w:t>
      </w:r>
    </w:p>
    <w:p w14:paraId="04A2C9A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015CBFCD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5E36C91A" w14:textId="11EC9810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LISTE27</w:t>
      </w:r>
    </w:p>
    <w:p w14:paraId="76CDDC0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27F38A9" w14:textId="0FEBBB4E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PRENOM27</w:t>
      </w:r>
    </w:p>
    <w:p w14:paraId="75AD7ABE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31FB5BF2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13031B5F" w14:textId="47EFD924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LISTE28</w:t>
      </w:r>
    </w:p>
    <w:p w14:paraId="793DD7C9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548C36C6" w14:textId="0F1F1E03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PRENOM28</w:t>
      </w:r>
    </w:p>
    <w:p w14:paraId="221E3468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B04A120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5BA61F77" w14:textId="214EEAD8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LISTE29</w:t>
      </w:r>
    </w:p>
    <w:p w14:paraId="0F120614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417FEBAE" w14:textId="2B289BB1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PRENOM29</w:t>
      </w:r>
    </w:p>
    <w:p w14:paraId="638157D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6CBD8A8D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3E7942C0" w14:textId="0E783CC5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LISTE30</w:t>
      </w:r>
    </w:p>
    <w:p w14:paraId="4D029F95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78B0FD2E" w14:textId="2741622B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PRENOM30</w:t>
      </w:r>
    </w:p>
    <w:p w14:paraId="38EDB6B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17E5C3DD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6497B978" w14:textId="2AAA8316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LISTE31</w:t>
      </w:r>
    </w:p>
    <w:p w14:paraId="2BB315AC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053429A" w14:textId="4AD50799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PRENOM31</w:t>
      </w:r>
    </w:p>
    <w:p w14:paraId="652EBCA0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br w:type="page"/>
      </w:r>
    </w:p>
    <w:p w14:paraId="5BF4C285" w14:textId="77777777" w:rsidR="00B15D35" w:rsidRDefault="00B15D35" w:rsidP="00B15D35">
      <w:pPr>
        <w:ind w:right="-24"/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lastRenderedPageBreak/>
        <w:t>Durant la 1</w:t>
      </w:r>
      <w:r w:rsidRPr="001D77D5">
        <w:rPr>
          <w:rFonts w:ascii="BelleAllureGS" w:hAnsi="BelleAllureGS"/>
          <w:sz w:val="24"/>
          <w:szCs w:val="24"/>
          <w:u w:val="single"/>
          <w:vertAlign w:val="superscript"/>
          <w14:ligatures w14:val="standardContextual"/>
          <w14:cntxtAlts/>
        </w:rPr>
        <w:t>ère</w:t>
      </w:r>
      <w:r>
        <w:rPr>
          <w:rFonts w:ascii="BelleAllureGS" w:hAnsi="BelleAllureGS"/>
          <w:sz w:val="24"/>
          <w:szCs w:val="24"/>
          <w:u w:val="single"/>
          <w14:ligatures w14:val="standardContextual"/>
          <w14:cntxtAlts/>
        </w:rPr>
        <w:t xml:space="preserve"> période, avec les activités autonomes, j’ai appris à :</w:t>
      </w:r>
    </w:p>
    <w:p w14:paraId="57D73F3B" w14:textId="21EF7693" w:rsidR="00B15D35" w:rsidRDefault="00B15D35" w:rsidP="00B15D35">
      <w:pPr>
        <w:numPr>
          <w:ilvl w:val="0"/>
          <w:numId w:val="1"/>
        </w:num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LISTE32</w:t>
      </w:r>
    </w:p>
    <w:p w14:paraId="77A1AF3E" w14:textId="77777777" w:rsidR="00B15D35" w:rsidRPr="00871ABA" w:rsidRDefault="00B15D35" w:rsidP="00B15D35">
      <w:pPr>
        <w:spacing w:line="240" w:lineRule="auto"/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0CCE48C" w14:textId="728F74E2" w:rsidR="00B15D35" w:rsidRDefault="00B15D35" w:rsidP="00B15D35">
      <w:pPr>
        <w:jc w:val="center"/>
        <w:rPr>
          <w:rFonts w:ascii="BelleAllureGS" w:hAnsi="BelleAllureGS"/>
          <w:sz w:val="24"/>
          <w:szCs w:val="24"/>
          <w14:ligatures w14:val="standardContextual"/>
          <w14:cntxtAlts/>
        </w:rPr>
      </w:pPr>
      <w:r>
        <w:rPr>
          <w:rFonts w:ascii="BelleAllureGS" w:hAnsi="BelleAllureGS"/>
          <w:sz w:val="24"/>
          <w:szCs w:val="24"/>
          <w14:ligatures w14:val="standardContextual"/>
          <w14:cntxtAlts/>
        </w:rPr>
        <w:t>PRENOM32</w:t>
      </w:r>
    </w:p>
    <w:p w14:paraId="1F688EA0" w14:textId="68B45831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093459B5" w14:textId="77777777" w:rsidR="00B15D35" w:rsidRDefault="00B15D35" w:rsidP="00B15D35">
      <w:pPr>
        <w:rPr>
          <w:rFonts w:ascii="BelleAllureGS" w:hAnsi="BelleAllureGS"/>
          <w:sz w:val="24"/>
          <w:szCs w:val="24"/>
          <w14:ligatures w14:val="standardContextual"/>
          <w14:cntxtAlts/>
        </w:rPr>
      </w:pPr>
    </w:p>
    <w:p w14:paraId="110E5138" w14:textId="77777777" w:rsidR="00B15D35" w:rsidRPr="00B15D35" w:rsidRDefault="00B15D35" w:rsidP="00B15D35"/>
    <w:sectPr w:rsidR="00B15D35" w:rsidRPr="00B15D35" w:rsidSect="005D0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eAllureG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C2421"/>
    <w:multiLevelType w:val="multilevel"/>
    <w:tmpl w:val="493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6659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43"/>
    <w:rsid w:val="000726AF"/>
    <w:rsid w:val="000D41CA"/>
    <w:rsid w:val="001D77D5"/>
    <w:rsid w:val="001E3169"/>
    <w:rsid w:val="002846C7"/>
    <w:rsid w:val="002B0C77"/>
    <w:rsid w:val="002B7825"/>
    <w:rsid w:val="003629F6"/>
    <w:rsid w:val="003E29CC"/>
    <w:rsid w:val="00405FAE"/>
    <w:rsid w:val="005D0D27"/>
    <w:rsid w:val="00631343"/>
    <w:rsid w:val="00686422"/>
    <w:rsid w:val="006E2565"/>
    <w:rsid w:val="00871ABA"/>
    <w:rsid w:val="008B2D72"/>
    <w:rsid w:val="00A662E3"/>
    <w:rsid w:val="00B15D35"/>
    <w:rsid w:val="00B519D5"/>
    <w:rsid w:val="00B567EF"/>
    <w:rsid w:val="00D23B72"/>
    <w:rsid w:val="00DA1187"/>
    <w:rsid w:val="00EF47F7"/>
    <w:rsid w:val="00F2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3E656"/>
  <w15:docId w15:val="{D1A20EDE-4F28-44F6-A040-F702B8DA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test\ProgressionEcole\progression-ecole-back\Data\bilan%20GS%202025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bilan GS 2025.dotx</Template>
  <TotalTime>0</TotalTime>
  <Pages>32</Pages>
  <Words>443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Hilaire</dc:creator>
  <cp:lastModifiedBy>Nicolas HILAIRE</cp:lastModifiedBy>
  <cp:revision>11</cp:revision>
  <dcterms:created xsi:type="dcterms:W3CDTF">2025-08-27T07:27:00Z</dcterms:created>
  <dcterms:modified xsi:type="dcterms:W3CDTF">2025-08-30T20:29:00Z</dcterms:modified>
</cp:coreProperties>
</file>